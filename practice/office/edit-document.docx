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bookmarkStart w:name="_GoBack" w:displacedByCustomXml="next" w:id="0"/>
    <w:bookmarkEnd w:displacedByCustomXml="next" w:id="0"/>
    <w:sdt>
      <w:sdtPr>
        <w:id w:val="-1015071712"/>
        <w:placeholder>
          <w:docPart w:val="68CE69125414304CB2EB824DD0D0DC2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Name"/>
          </w:pPr>
          <w:r>
            <w:t xml:space="preserve">John </w:t>
            <w:br/>
          </w:r>
          <w:r>
            <w:t>Smith</w:t>
          </w:r>
        </w:p>
      </w:sdtContent>
    </w:sdt>
    <w:p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111 Rustic Rd | 123-456-7890 | jsmith@smith.com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Date"/>
          </w:pPr>
          <w:r>
            <w:t>Aug 10, 2023</w:t>
          </w:r>
        </w:p>
      </w:sdtContent>
    </w:sdt>
    <w:p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Mrs. Smith</w:t>
            <w:br/>
          </w:r>
          <w:r>
            <w:t>Smith Enterprises</w:t>
            <w:br/>
          </w:r>
          <w:r>
            <w:t>112 Rustic Rd</w:t>
            <w:br/>
          </w:r>
          <w:r>
            <w:t>San Francisco, CA 94016</w:t>
            <w:br/>
          </w:r>
        </w:sdtContent>
      </w:sdt>
    </w:p>
    <w:p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Dear Mrs. Smith:</w:t>
            <w:br/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Signature"/>
          </w:pPr>
          <w:r>
            <w:t>---Before----</w:t>
            <w:br/>
          </w:r>
          <w:r>
            <w:t>John Smith</w:t>
            <w:br/>
          </w:r>
          <w:r>
            <w:t>---After----</w:t>
          </w:r>
        </w:p>
      </w:sdtContent>
    </w:sdt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33249" w:rsidRDefault="00B33249">
      <w:pPr>
        <w:spacing w:after="0" w:line="240" w:lineRule="auto"/>
      </w:pPr>
      <w:r>
        <w:separator/>
      </w:r>
    </w:p>
  </w:endnote>
  <w:endnote w:type="continuationSeparator" w:id="0">
    <w:p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="http://schemas.openxmlformats.org/markup-compatibility/2006" xmlns:wpg="http://schemas.microsoft.com/office/word/2010/wordprocessingGroup"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mc:Ignorable="wp14 w14 w10">
        <mc:Choice Requires="wpg">
          <w:drawing>
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 xmlns:a="http://schemas.openxmlformats.org/drawingml/2006/main" xmlns:wps="http://schemas.microsoft.com/office/word/2010/wordprocessingShape"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mc="http://schemas.openxmlformats.org/markup-compatibility/2006" xmlns:w="http://schemas.openxmlformats.org/wordprocessingml/2006/main" xmlns:v="urn:schemas-microsoft-com:vml" xmlns:w14="http://schemas.microsoft.com/office/word/2010/wordml" xmlns:o="urn:schemas-microsoft-com:office:office" xmlns:w10="urn:schemas-microsoft-com:office:word" mc:Ignorable="w14 w10"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="http://schemas.openxmlformats.org/markup-compatibility/2006" xmlns:wpg="http://schemas.microsoft.com/office/word/2010/wordprocessingGroup"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mc:Ignorable="wp14 w14 w10">
        <mc:Choice Requires="wpg">
          <w:drawing>
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 xmlns:a="http://schemas.openxmlformats.org/drawingml/2006/main" xmlns:wps="http://schemas.microsoft.com/office/word/2010/wordprocessingShape"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mc="http://schemas.openxmlformats.org/markup-compatibility/2006" xmlns:w="http://schemas.openxmlformats.org/wordprocessingml/2006/main" xmlns:v="urn:schemas-microsoft-com:vml" xmlns:w14="http://schemas.microsoft.com/office/word/2010/wordml" xmlns:o="urn:schemas-microsoft-com:office:office" xmlns:w10="urn:schemas-microsoft-com:office:word" mc:Ignorable="w14 w10"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attachedTemplate r:id="rId1"/>
  <w:defaultTabStop w:val="720"/>
  <w:characterSpacingControl w:val="doNotCompress"/>
  <w:hdr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2049" v: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1" v:ext="edit"/>
    </o:shapelayout>
  </w:shapeDefaults>
  <w:decimalSymbol w:val="."/>
  <w:listSeparator w:val=","/>
  <w14:docId xmlns:w14="http://schemas.microsoft.com/office/word/2010/wordml" w14:val="3252AFA0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true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true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true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4Char" w:customStyle="true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Heading5Char" w:customStyle="true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spacing w:val="21"/>
    </w:rPr>
  </w:style>
  <w:style w:type="character" w:styleId="Heading6Char" w:customStyle="true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true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true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true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fals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QuoteChar" w:customStyle="true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false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false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true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styleId="DateChar" w:customStyle="true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styleId="SignatureChar" w:customStyle="true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NameChar" w:customStyle="true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styleId="Address" w:customStyle="true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styleId="AddressChar" w:customStyle="true">
    <w:name w:val="Address Char"/>
    <w:basedOn w:val="DefaultParagraphFont"/>
    <w:link w:val="Address"/>
    <w:uiPriority w:val="4"/>
  </w:style>
  <w:style w:type="character" w:styleId="SalutationChar" w:customStyle="true">
    <w:name w:val="Salutation Char"/>
    <w:basedOn w:val="DefaultParagraphFont"/>
    <w:link w:val="Salutation"/>
    <w:uiPriority w:val="5"/>
    <w:rPr>
      <w:b/>
      <w:spacing w:val="21"/>
    </w:rPr>
  </w:style>
  <w:style w:type="character" w:styleId="Heading2Char" w:customStyle="true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szCs w:val="24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header1.xml" Type="http://schemas.openxmlformats.org/officeDocument/2006/relationships/header" Id="rId7"/><Relationship Target="footer1.xml" Type="http://schemas.openxmlformats.org/officeDocument/2006/relationships/footer" Id="rId8"/><Relationship Target="header2.xml" Type="http://schemas.openxmlformats.org/officeDocument/2006/relationships/header" Id="rId9"/><Relationship Target="fontTable.xml" Type="http://schemas.openxmlformats.org/officeDocument/2006/relationships/fontTable" Id="rId10"/><Relationship Target="glossary/document.xml" Type="http://schemas.openxmlformats.org/officeDocument/2006/relationships/glossaryDocument" Id="rId11"/><Relationship Target="theme/theme1.xml" Type="http://schemas.openxmlformats.org/officeDocument/2006/relationships/theme" Id="rId12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Company/>
  <Pages>1</Pages>
  <Words>85</Words>
  <Characters>488</Characters>
  <Lines>4</Lines>
  <Paragraphs>1</Paragraphs>
  <TotalTime>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572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2017-09-26T22:27:00Z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>
  <property fmtid="{D5CDD505-2E9C-101B-9397-08002B2CF9AE}" pid="2" name="AssetID">
    <vt:lpwstr>TF10002039</vt:lpwstr>
  </property>
</Properties>
</file>